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107950</wp:posOffset>
                </wp:positionV>
                <wp:extent cx="5161915" cy="1543685"/>
                <wp:effectExtent l="0" t="0" r="635" b="18415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3635" y="1270"/>
                          <a:ext cx="5161915" cy="154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80.3pt;margin-top:8.5pt;height:121.55pt;width:406.45pt;z-index:251659264;v-text-anchor:middle;mso-width-relative:page;mso-height-relative:page;" fillcolor="#F2F2F2 [3052]" filled="t" stroked="f" coordsize="21600,21600" o:gfxdata="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smHsnbAAAACwEAAA8AAAAAAAAAAQAgAAAAIgAAAGRycy9kb3ducmV2&#10;LnhtbFBLAQIUABQAAAAIAIdO4kB1UVkGwAEAAFQDAAAOAAAAAAAAAAEAIAAAACoBAABkcnMvZTJv&#10;RG9jLnhtbFBLBQYAAAAABgAGAFkBAABc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79375</wp:posOffset>
                </wp:positionV>
                <wp:extent cx="2465705" cy="1609725"/>
                <wp:effectExtent l="0" t="0" r="10795" b="9525"/>
                <wp:wrapNone/>
                <wp:docPr id="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4765" y="1270"/>
                          <a:ext cx="2465705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9.3pt;margin-top:6.25pt;height:126.75pt;width:194.15pt;z-index:251660288;v-text-anchor:middle;mso-width-relative:page;mso-height-relative:page;" fillcolor="#FFFFFF [3212]" filled="t" stroked="f" coordsize="21600,21600" o:gfxdata="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Cjro3Z&#10;AAAACQEAAA8AAAAAAAAAAQAgAAAAIgAAAGRycy9kb3ducmV2LnhtbFBLAQIUABQAAAAIAIdO4kBi&#10;b2ibrQEAADEDAAAOAAAAAAAAAAEAIAAAACgBAABkcnMvZTJvRG9jLnhtbFBLBQYAAAAABgAGAFkB&#10;AABH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172720</wp:posOffset>
                </wp:positionV>
                <wp:extent cx="1932940" cy="713105"/>
                <wp:effectExtent l="0" t="0" r="0" b="0"/>
                <wp:wrapNone/>
                <wp:docPr id="1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940" cy="713105"/>
                          <a:chOff x="10495" y="-454"/>
                          <a:chExt cx="2520" cy="1123"/>
                        </a:xfrm>
                      </wpg:grpSpPr>
                      <wps:wsp>
                        <wps:cNvPr id="11" name="文本框 13"/>
                        <wps:cNvSpPr txBox="1"/>
                        <wps:spPr>
                          <a:xfrm>
                            <a:off x="10616" y="-454"/>
                            <a:ext cx="2399" cy="1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18823326321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guhong898@sina.com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10495" y="-312"/>
                            <a:ext cx="226" cy="852"/>
                            <a:chOff x="7613" y="-447"/>
                            <a:chExt cx="226" cy="852"/>
                          </a:xfrm>
                        </wpg:grpSpPr>
                        <wps:wsp>
                          <wps:cNvPr id="12" name="Freeform 127"/>
                          <wps:cNvSpPr>
                            <a:spLocks noChangeAspect="1"/>
                          </wps:cNvSpPr>
                          <wps:spPr>
                            <a:xfrm>
                              <a:off x="7613" y="-447"/>
                              <a:ext cx="226" cy="2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151" y="83358"/>
                                </a:cxn>
                                <a:cxn ang="0">
                                  <a:pos x="41111" y="50141"/>
                                </a:cxn>
                                <a:cxn ang="0">
                                  <a:pos x="41963" y="18345"/>
                                </a:cxn>
                                <a:cxn ang="0">
                                  <a:pos x="9314" y="22165"/>
                                </a:cxn>
                                <a:cxn ang="0">
                                  <a:pos x="43100" y="100409"/>
                                </a:cxn>
                                <a:cxn ang="0">
                                  <a:pos x="121344" y="134195"/>
                                </a:cxn>
                                <a:cxn ang="0">
                                  <a:pos x="125164" y="101577"/>
                                </a:cxn>
                                <a:cxn ang="0">
                                  <a:pos x="93368" y="102398"/>
                                </a:cxn>
                                <a:cxn ang="0">
                                  <a:pos x="60151" y="83358"/>
                                </a:cxn>
                                <a:cxn ang="0">
                                  <a:pos x="60151" y="83358"/>
                                </a:cxn>
                              </a:cxnLst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Freeform 190"/>
                          <wps:cNvSpPr>
                            <a:spLocks noChangeAspect="1"/>
                          </wps:cNvSpPr>
                          <wps:spPr>
                            <a:xfrm>
                              <a:off x="7613" y="220"/>
                              <a:ext cx="226" cy="1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5514" y="117475"/>
                                </a:cxn>
                                <a:cxn ang="0">
                                  <a:pos x="17995" y="117475"/>
                                </a:cxn>
                                <a:cxn ang="0">
                                  <a:pos x="0" y="100682"/>
                                </a:cxn>
                                <a:cxn ang="0">
                                  <a:pos x="0" y="31485"/>
                                </a:cxn>
                                <a:cxn ang="0">
                                  <a:pos x="66415" y="70457"/>
                                </a:cxn>
                                <a:cxn ang="0">
                                  <a:pos x="67186" y="71261"/>
                                </a:cxn>
                                <a:cxn ang="0">
                                  <a:pos x="75693" y="71261"/>
                                </a:cxn>
                                <a:cxn ang="0">
                                  <a:pos x="143510" y="31695"/>
                                </a:cxn>
                                <a:cxn ang="0">
                                  <a:pos x="143510" y="100682"/>
                                </a:cxn>
                                <a:cxn ang="0">
                                  <a:pos x="125514" y="117475"/>
                                </a:cxn>
                                <a:cxn ang="0">
                                  <a:pos x="71737" y="63530"/>
                                </a:cxn>
                                <a:cxn ang="0">
                                  <a:pos x="4201" y="23928"/>
                                </a:cxn>
                                <a:cxn ang="0">
                                  <a:pos x="0" y="22284"/>
                                </a:cxn>
                                <a:cxn ang="0">
                                  <a:pos x="0" y="16757"/>
                                </a:cxn>
                                <a:cxn ang="0">
                                  <a:pos x="17995" y="0"/>
                                </a:cxn>
                                <a:cxn ang="0">
                                  <a:pos x="125514" y="0"/>
                                </a:cxn>
                                <a:cxn ang="0">
                                  <a:pos x="143510" y="16757"/>
                                </a:cxn>
                                <a:cxn ang="0">
                                  <a:pos x="143510" y="22389"/>
                                </a:cxn>
                                <a:cxn ang="0">
                                  <a:pos x="139448" y="23998"/>
                                </a:cxn>
                                <a:cxn ang="0">
                                  <a:pos x="71737" y="63530"/>
                                </a:cxn>
                              </a:cxnLst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336.35pt;margin-top:13.6pt;height:56.15pt;width:152.2pt;z-index:251665408;mso-width-relative:page;mso-height-relative:page;" coordorigin="10495,-454" coordsize="2520,1123" o:gfxdata="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">
                <o:lock v:ext="edit" aspectratio="f"/>
                <v:shape id="文本框 13" o:spid="_x0000_s1026" o:spt="202" type="#_x0000_t202" style="position:absolute;left:10616;top:-454;height:1123;width:2399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 xml:space="preserve"> 18823326321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 xml:space="preserve"> guhong898@sina.com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0495;top:-312;height:852;width:226;" coordorigin="7613,-447" coordsize="226,85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27" o:spid="_x0000_s1026" o:spt="100" style="position:absolute;left:7613;top:-447;height:226;width:226;" fillcolor="#000000" filled="t" stroked="f" coordsize="4545,4545" o:gfxdata="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ZPci8AAAA&#10;2wAAAA8AAAAAAAAAAQAgAAAAIgAAAGRycy9kb3ducmV2LnhtbFBLAQIUABQAAAAIAIdO4kAzLwWe&#10;OwAAADkAAAAQAAAAAAAAAAEAIAAAAAsBAABkcnMvc2hhcGV4bWwueG1sUEsFBgAAAAAGAAYAWwEA&#10;ALU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60151,83358;41111,50141;41963,18345;9314,22165;43100,100409;121344,134195;125164,101577;93368,102398;60151,83358;60151,83358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613;top:220;height:185;width:226;" fillcolor="#000000" filled="t" stroked="f" coordsize="4099,3358" o:gfxdata="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RdtLsAAADb&#10;AAAADwAAAAAAAAABACAAAAAiAAAAZHJzL2Rvd25yZXYueG1sUEsBAhQAFAAAAAgAh07iQDMvBZ47&#10;AAAAOQAAABAAAAAAAAAAAQAgAAAACgEAAGRycy9zaGFwZXhtbC54bWxQSwUGAAAAAAYABgBbAQAA&#10;tAM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176530</wp:posOffset>
                </wp:positionV>
                <wp:extent cx="1231265" cy="711200"/>
                <wp:effectExtent l="0" t="0" r="0" b="0"/>
                <wp:wrapNone/>
                <wp:docPr id="10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65" cy="711200"/>
                          <a:chOff x="8203" y="993"/>
                          <a:chExt cx="1939" cy="1120"/>
                        </a:xfrm>
                      </wpg:grpSpPr>
                      <wps:wsp>
                        <wps:cNvPr id="6" name="文本框 4"/>
                        <wps:cNvSpPr txBox="1"/>
                        <wps:spPr>
                          <a:xfrm>
                            <a:off x="8400" y="993"/>
                            <a:ext cx="1742" cy="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28岁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zh-CN" w:eastAsia="zh-CN"/>
                                </w:rPr>
                                <w:t>广东省深圳市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spacing w:val="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9" name="组合 5"/>
                        <wpg:cNvGrpSpPr/>
                        <wpg:grpSpPr>
                          <a:xfrm>
                            <a:off x="8203" y="1151"/>
                            <a:ext cx="198" cy="827"/>
                            <a:chOff x="4761" y="1008"/>
                            <a:chExt cx="198" cy="827"/>
                          </a:xfrm>
                        </wpg:grpSpPr>
                        <wps:wsp>
                          <wps:cNvPr id="7" name="Freeform 81"/>
                          <wps:cNvSpPr>
                            <a:spLocks noChangeAspect="1"/>
                          </wps:cNvSpPr>
                          <wps:spPr>
                            <a:xfrm>
                              <a:off x="4771" y="1609"/>
                              <a:ext cx="178" cy="2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515" y="0"/>
                                </a:cxn>
                                <a:cxn ang="0">
                                  <a:pos x="0" y="56510"/>
                                </a:cxn>
                                <a:cxn ang="0">
                                  <a:pos x="44286" y="135570"/>
                                </a:cxn>
                                <a:cxn ang="0">
                                  <a:pos x="68798" y="135515"/>
                                </a:cxn>
                                <a:cxn ang="0">
                                  <a:pos x="113030" y="56510"/>
                                </a:cxn>
                                <a:cxn ang="0">
                                  <a:pos x="56515" y="0"/>
                                </a:cxn>
                                <a:cxn ang="0">
                                  <a:pos x="56515" y="80879"/>
                                </a:cxn>
                                <a:cxn ang="0">
                                  <a:pos x="30405" y="54746"/>
                                </a:cxn>
                                <a:cxn ang="0">
                                  <a:pos x="56515" y="28558"/>
                                </a:cxn>
                                <a:cxn ang="0">
                                  <a:pos x="82624" y="54746"/>
                                </a:cxn>
                                <a:cxn ang="0">
                                  <a:pos x="56515" y="80879"/>
                                </a:cxn>
                              </a:cxnLst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Freeform 5"/>
                          <wps:cNvSpPr>
                            <a:spLocks noChangeAspect="1"/>
                          </wps:cNvSpPr>
                          <wps:spPr>
                            <a:xfrm>
                              <a:off x="4761" y="1008"/>
                              <a:ext cx="198" cy="21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7702" y="194925"/>
                                </a:cxn>
                                <a:cxn ang="0">
                                  <a:pos x="6782" y="196850"/>
                                </a:cxn>
                                <a:cxn ang="0">
                                  <a:pos x="0" y="190115"/>
                                </a:cxn>
                                <a:cxn ang="0">
                                  <a:pos x="2002" y="22321"/>
                                </a:cxn>
                                <a:cxn ang="0">
                                  <a:pos x="27646" y="20332"/>
                                </a:cxn>
                                <a:cxn ang="0">
                                  <a:pos x="48382" y="47528"/>
                                </a:cxn>
                                <a:cxn ang="0">
                                  <a:pos x="69117" y="20332"/>
                                </a:cxn>
                                <a:cxn ang="0">
                                  <a:pos x="110587" y="27131"/>
                                </a:cxn>
                                <a:cxn ang="0">
                                  <a:pos x="152058" y="27131"/>
                                </a:cxn>
                                <a:cxn ang="0">
                                  <a:pos x="172922" y="20332"/>
                                </a:cxn>
                                <a:cxn ang="0">
                                  <a:pos x="179705" y="27067"/>
                                </a:cxn>
                                <a:cxn ang="0">
                                  <a:pos x="165881" y="67861"/>
                                </a:cxn>
                                <a:cxn ang="0">
                                  <a:pos x="13823" y="183316"/>
                                </a:cxn>
                                <a:cxn ang="0">
                                  <a:pos x="165881" y="67861"/>
                                </a:cxn>
                                <a:cxn ang="0">
                                  <a:pos x="27646" y="101792"/>
                                </a:cxn>
                                <a:cxn ang="0">
                                  <a:pos x="48382" y="81459"/>
                                </a:cxn>
                                <a:cxn ang="0">
                                  <a:pos x="48382" y="135787"/>
                                </a:cxn>
                                <a:cxn ang="0">
                                  <a:pos x="27646" y="115390"/>
                                </a:cxn>
                                <a:cxn ang="0">
                                  <a:pos x="48382" y="135787"/>
                                </a:cxn>
                                <a:cxn ang="0">
                                  <a:pos x="27646" y="169718"/>
                                </a:cxn>
                                <a:cxn ang="0">
                                  <a:pos x="48382" y="149321"/>
                                </a:cxn>
                                <a:cxn ang="0">
                                  <a:pos x="82940" y="101792"/>
                                </a:cxn>
                                <a:cxn ang="0">
                                  <a:pos x="62205" y="81459"/>
                                </a:cxn>
                                <a:cxn ang="0">
                                  <a:pos x="82940" y="101792"/>
                                </a:cxn>
                                <a:cxn ang="0">
                                  <a:pos x="62205" y="135787"/>
                                </a:cxn>
                                <a:cxn ang="0">
                                  <a:pos x="82940" y="115390"/>
                                </a:cxn>
                                <a:cxn ang="0">
                                  <a:pos x="82940" y="169718"/>
                                </a:cxn>
                                <a:cxn ang="0">
                                  <a:pos x="62205" y="149321"/>
                                </a:cxn>
                                <a:cxn ang="0">
                                  <a:pos x="82940" y="169718"/>
                                </a:cxn>
                                <a:cxn ang="0">
                                  <a:pos x="96764" y="101792"/>
                                </a:cxn>
                                <a:cxn ang="0">
                                  <a:pos x="117499" y="81459"/>
                                </a:cxn>
                                <a:cxn ang="0">
                                  <a:pos x="117499" y="135787"/>
                                </a:cxn>
                                <a:cxn ang="0">
                                  <a:pos x="96764" y="115390"/>
                                </a:cxn>
                                <a:cxn ang="0">
                                  <a:pos x="117499" y="135787"/>
                                </a:cxn>
                                <a:cxn ang="0">
                                  <a:pos x="96764" y="169718"/>
                                </a:cxn>
                                <a:cxn ang="0">
                                  <a:pos x="117499" y="149321"/>
                                </a:cxn>
                                <a:cxn ang="0">
                                  <a:pos x="152058" y="101792"/>
                                </a:cxn>
                                <a:cxn ang="0">
                                  <a:pos x="131322" y="81459"/>
                                </a:cxn>
                                <a:cxn ang="0">
                                  <a:pos x="152058" y="101792"/>
                                </a:cxn>
                                <a:cxn ang="0">
                                  <a:pos x="131322" y="135787"/>
                                </a:cxn>
                                <a:cxn ang="0">
                                  <a:pos x="152058" y="115390"/>
                                </a:cxn>
                                <a:cxn ang="0">
                                  <a:pos x="152058" y="169718"/>
                                </a:cxn>
                                <a:cxn ang="0">
                                  <a:pos x="131322" y="149321"/>
                                </a:cxn>
                                <a:cxn ang="0">
                                  <a:pos x="152058" y="169718"/>
                                </a:cxn>
                                <a:cxn ang="0">
                                  <a:pos x="117499" y="27324"/>
                                </a:cxn>
                                <a:cxn ang="0">
                                  <a:pos x="131129" y="0"/>
                                </a:cxn>
                                <a:cxn ang="0">
                                  <a:pos x="144694" y="27324"/>
                                </a:cxn>
                                <a:cxn ang="0">
                                  <a:pos x="48188" y="40729"/>
                                </a:cxn>
                                <a:cxn ang="0">
                                  <a:pos x="34558" y="13341"/>
                                </a:cxn>
                                <a:cxn ang="0">
                                  <a:pos x="61818" y="13341"/>
                                </a:cxn>
                                <a:cxn ang="0">
                                  <a:pos x="48188" y="40729"/>
                                </a:cxn>
                              </a:cxnLst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23.95pt;margin-top:13.9pt;height:56pt;width:96.95pt;z-index:251663360;mso-width-relative:page;mso-height-relative:page;" coordorigin="8203,993" coordsize="1939,1120" o:gfxdata="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">
                <o:lock v:ext="edit" aspectratio="f"/>
                <v:shape id="文本框 4" o:spid="_x0000_s1026" o:spt="202" type="#_x0000_t202" style="position:absolute;left:8400;top:993;height:1120;width:1742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28岁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  <w:lang w:val="zh-CN" w:eastAsia="zh-CN"/>
                          </w:rPr>
                          <w:t>广东省深圳市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3F3F3F"/>
                            <w:spacing w:val="0"/>
                            <w:sz w:val="2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1"/>
                            <w:szCs w:val="21"/>
                            <w:shd w:val="clear" w:color="auto" w:fill="FFFFFF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  <v:group id="组合 5" o:spid="_x0000_s1026" o:spt="203" style="position:absolute;left:8203;top:1151;height:827;width:198;" coordorigin="4761,1008" coordsize="198,82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1" o:spid="_x0000_s1026" o:spt="100" style="position:absolute;left:4771;top:1609;height:226;width:178;" fillcolor="#000000" filled="t" stroked="f" coordsize="2052,2603" o:gfxdata="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zRb4A&#10;AADaAAAADwAAAAAAAAABACAAAAAiAAAAZHJzL2Rvd25yZXYueG1sUEsBAhQAFAAAAAgAh07iQDMv&#10;BZ47AAAAOQAAABAAAAAAAAAAAQAgAAAADQEAAGRycy9zaGFwZXhtbC54bWxQSwUGAAAAAAYABgBb&#10;AQAAtwM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56515,0;0,56510;44286,135570;68798,135515;113030,56510;56515,0;56515,80879;30405,54746;56515,28558;82624,54746;56515,80879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761;top:1008;height:217;width:198;" fillcolor="#000000" filled="t" stroked="f" coordsize="2782,3069" o:gfxdata="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8sW4C2AAAA2gAAAA8A&#10;AAAAAAAAAQAgAAAAIgAAAGRycy9kb3ducmV2LnhtbFBLAQIUABQAAAAIAIdO4kAzLwWeOwAAADkA&#10;AAAQAAAAAAAAAAEAIAAAAAUBAABkcnMvc2hhcGV4bWwueG1sUEsFBgAAAAAGAAYAWwEAAK8DAAAA&#10;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153035</wp:posOffset>
                </wp:positionV>
                <wp:extent cx="1885950" cy="1207135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07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436" w:themeColor="text1"/>
                                <w:spacing w:val="28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3436" w:themeColor="text1"/>
                                <w:spacing w:val="28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谷 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3436" w:themeColor="text1"/>
                                <w:spacing w:val="28"/>
                                <w:sz w:val="144"/>
                                <w:szCs w:val="1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3436" w:themeColor="text1"/>
                                <w:spacing w:val="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3436" w:themeColor="text1"/>
                                <w:spacing w:val="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5.2pt;margin-top:12.05pt;height:95.05pt;width:148.5pt;z-index:251662336;mso-width-relative:page;mso-height-relative:page;" filled="f" stroked="f" coordsize="21600,21600" o:gfxdata="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EVMn41gAAAAkBAAAPAAAAAAAAAAEA&#10;IAAAACIAAABkcnMvZG93bnJldi54bWxQSwECFAAUAAAACACHTuJAhWRq+Z8BAAAY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3436" w:themeColor="text1"/>
                          <w:spacing w:val="28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3436" w:themeColor="text1"/>
                          <w:spacing w:val="28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谷 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3436" w:themeColor="text1"/>
                          <w:spacing w:val="28"/>
                          <w:sz w:val="144"/>
                          <w:szCs w:val="1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3436" w:themeColor="text1"/>
                          <w:spacing w:val="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3436" w:themeColor="text1"/>
                          <w:spacing w:val="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  <w:r>
        <w:t xml:space="preserve">       </w:t>
      </w: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13335</wp:posOffset>
                </wp:positionV>
                <wp:extent cx="3770630" cy="3905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280" y="1249045"/>
                          <a:ext cx="377063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博客地址: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 xml:space="preserve"> https://blog.csdn.net/guhong888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.05pt;height:30.75pt;width:296.9pt;z-index:251834368;mso-width-relative:page;mso-height-relative:page;" filled="f" stroked="f" coordsize="21600,21600" o:gfxdata="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8MG62gAAAAkBAAAPAAAAAAAAAAEAIAAAACIAAABkcnMvZG93bnJldi54bWxQSwEC&#10;FAAUAAAACACHTuJAbG2USysCAAAk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博客地址: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 xml:space="preserve"> https://blog.csdn.net/guhong888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191770</wp:posOffset>
                </wp:positionV>
                <wp:extent cx="6681470" cy="344170"/>
                <wp:effectExtent l="0" t="0" r="5080" b="17780"/>
                <wp:wrapNone/>
                <wp:docPr id="39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1470" cy="344170"/>
                          <a:chOff x="3838" y="3462"/>
                          <a:chExt cx="10522" cy="542"/>
                        </a:xfrm>
                      </wpg:grpSpPr>
                      <wpg:grpSp>
                        <wpg:cNvPr id="36" name="组合 47"/>
                        <wpg:cNvGrpSpPr/>
                        <wpg:grpSpPr>
                          <a:xfrm>
                            <a:off x="3838" y="3563"/>
                            <a:ext cx="420" cy="420"/>
                            <a:chOff x="2249" y="3338"/>
                            <a:chExt cx="420" cy="420"/>
                          </a:xfrm>
                        </wpg:grpSpPr>
                        <wps:wsp>
                          <wps:cNvPr id="34" name="自选图形 48"/>
                          <wps:cNvSpPr/>
                          <wps:spPr>
                            <a:xfrm>
                              <a:off x="2249" y="3338"/>
                              <a:ext cx="420" cy="42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59595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5" name="图片 49" descr="教育背景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96" y="3378"/>
                              <a:ext cx="338" cy="3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37" name="直线 50"/>
                        <wps:cNvCnPr/>
                        <wps:spPr>
                          <a:xfrm>
                            <a:off x="4410" y="3973"/>
                            <a:ext cx="9950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矩形 51"/>
                        <wps:cNvSpPr/>
                        <wps:spPr>
                          <a:xfrm>
                            <a:off x="4297" y="3462"/>
                            <a:ext cx="1905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26" o:spt="203" style="position:absolute;left:0pt;margin-left:33.5pt;margin-top:15.1pt;height:27.1pt;width:526.1pt;z-index:251667456;mso-width-relative:page;mso-height-relative:page;" coordorigin="3838,3462" coordsize="10522,542" o:gfxdata="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">
                <o:lock v:ext="edit" aspectratio="f"/>
                <v:group id="组合 47" o:spid="_x0000_s1026" o:spt="203" style="position:absolute;left:3838;top:3563;height:420;width:420;" coordorigin="2249,3338" coordsize="420,42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自选图形 48" o:spid="_x0000_s1026" o:spt="10" type="#_x0000_t10" style="position:absolute;left:2249;top:3338;height:420;width:420;" fillcolor="#595959" filled="t" stroked="f" coordsize="21600,21600" o:gfxdata="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sbPUvQAA&#10;ANsAAAAPAAAAAAAAAAEAIAAAACIAAABkcnMvZG93bnJldi54bWxQSwECFAAUAAAACACHTuJAMy8F&#10;njsAAAA5AAAAEAAAAAAAAAABACAAAAAMAQAAZHJzL3NoYXBleG1sLnhtbFBLBQYAAAAABgAGAFsB&#10;AAC2AwAAAAA=&#10;" adj="6326">
                    <v:fill on="t" focussize="0,0"/>
                    <v:stroke on="f"/>
                    <v:imagedata o:title=""/>
                    <o:lock v:ext="edit" aspectratio="f"/>
                  </v:shape>
                  <v:shape id="图片 49" o:spid="_x0000_s1026" o:spt="75" alt="教育背景" type="#_x0000_t75" style="position:absolute;left:2296;top:3378;height:338;width:338;" filled="f" o:preferrelative="t" stroked="f" coordsize="21600,21600" o:gfxdata="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9OS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line id="直线 50" o:spid="_x0000_s1026" o:spt="20" style="position:absolute;left:4410;top:3973;height:1;width:9950;" filled="f" stroked="t" coordsize="21600,21600" o:gfxdata="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5SR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" joinstyle="round"/>
                  <v:imagedata o:title=""/>
                  <o:lock v:ext="edit" aspectratio="f"/>
                </v:line>
                <v:rect id="矩形 51" o:spid="_x0000_s1026" o:spt="1" style="position:absolute;left:4297;top:3462;height:542;width:1905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171450</wp:posOffset>
                </wp:positionV>
                <wp:extent cx="6444615" cy="1211580"/>
                <wp:effectExtent l="0" t="0" r="0" b="0"/>
                <wp:wrapNone/>
                <wp:docPr id="50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.09 - 201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宜宾职业技术学院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计算机网络技术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 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eastAsia="zh-CN"/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 xml:space="preserve">课程：马克思主义哲学原理、邓小平理论概论、法律基础与思想道德修养、大学语文、英语（一）、高等数学（一）、基础会计学、财务管理学、高等语言程序设计（一）、数据库及其应用、计算机应用技术、管理信息系统、计算机原理、组织与管理概论、计算机信息处理综合作业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53.5pt;margin-top:13.5pt;height:95.4pt;width:507.45pt;z-index:251666432;mso-width-relative:page;mso-height-relative:page;" filled="f" stroked="f" coordsize="21600,21600" o:gfxdata="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MpEFvWAAAACwEAAA8AAAAAAAAAAQAgAAAA&#10;IgAAAGRycy9kb3ducmV2LnhtbFBLAQIUABQAAAAIAIdO4kDsIe0xmwEAAAw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>.09 - 201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eastAsia="zh-CN"/>
                        </w:rPr>
                        <w:t>宜宾职业技术学院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eastAsia="zh-CN"/>
                        </w:rPr>
                        <w:t>计算机网络技术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 （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eastAsia="zh-CN"/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20"/>
                          <w:szCs w:val="20"/>
                          <w:lang w:val="en-US" w:eastAsia="zh-CN"/>
                        </w:rPr>
                        <w:t xml:space="preserve">课程：马克思主义哲学原理、邓小平理论概论、法律基础与思想道德修养、大学语文、英语（一）、高等数学（一）、基础会计学、财务管理学、高等语言程序设计（一）、数据库及其应用、计算机应用技术、管理信息系统、计算机原理、组织与管理概论、计算机信息处理综合作业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114935</wp:posOffset>
                </wp:positionV>
                <wp:extent cx="6681470" cy="344170"/>
                <wp:effectExtent l="0" t="0" r="5080" b="17780"/>
                <wp:wrapNone/>
                <wp:docPr id="2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1470" cy="344170"/>
                          <a:chOff x="3838" y="12493"/>
                          <a:chExt cx="10522" cy="542"/>
                        </a:xfrm>
                      </wpg:grpSpPr>
                      <wps:wsp>
                        <wps:cNvPr id="16" name="直线 32"/>
                        <wps:cNvCnPr/>
                        <wps:spPr>
                          <a:xfrm>
                            <a:off x="4410" y="13004"/>
                            <a:ext cx="9950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矩形 33"/>
                        <wps:cNvSpPr/>
                        <wps:spPr>
                          <a:xfrm>
                            <a:off x="4297" y="12493"/>
                            <a:ext cx="1905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val="en-US" w:eastAsia="zh-CN"/>
                                </w:rPr>
                                <w:t>专业能力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0" name="组合 34"/>
                        <wpg:cNvGrpSpPr/>
                        <wpg:grpSpPr>
                          <a:xfrm>
                            <a:off x="3838" y="12594"/>
                            <a:ext cx="420" cy="420"/>
                            <a:chOff x="3838" y="12386"/>
                            <a:chExt cx="420" cy="420"/>
                          </a:xfrm>
                        </wpg:grpSpPr>
                        <wps:wsp>
                          <wps:cNvPr id="18" name="自选图形 35"/>
                          <wps:cNvSpPr/>
                          <wps:spPr>
                            <a:xfrm>
                              <a:off x="3838" y="12386"/>
                              <a:ext cx="420" cy="42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59595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9" name="图片 36" descr="专业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64" y="12408"/>
                              <a:ext cx="343" cy="3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32.75pt;margin-top:9.05pt;height:27.1pt;width:526.1pt;z-index:251672576;mso-width-relative:page;mso-height-relative:page;" coordorigin="3838,12493" coordsize="10522,542" o:gfxdata="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">
                <o:lock v:ext="edit" aspectratio="f"/>
                <v:line id="直线 32" o:spid="_x0000_s1026" o:spt="20" style="position:absolute;left:4410;top:13004;height:1;width:9950;" filled="f" stroked="t" coordsize="21600,21600" o:gfxdata="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Xq7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95959" joinstyle="round"/>
                  <v:imagedata o:title=""/>
                  <o:lock v:ext="edit" aspectratio="f"/>
                </v:line>
                <v:rect id="矩形 33" o:spid="_x0000_s1026" o:spt="1" style="position:absolute;left:4297;top:12493;height:542;width:1905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val="en-US" w:eastAsia="zh-CN"/>
                          </w:rPr>
                          <w:t>专业能力</w:t>
                        </w:r>
                      </w:p>
                    </w:txbxContent>
                  </v:textbox>
                </v:rect>
                <v:group id="组合 34" o:spid="_x0000_s1026" o:spt="203" style="position:absolute;left:3838;top:12594;height:420;width:420;" coordorigin="3838,12386" coordsize="420,42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自选图形 35" o:spid="_x0000_s1026" o:spt="10" type="#_x0000_t10" style="position:absolute;left:3838;top:12386;height:420;width:420;" fillcolor="#595959" filled="t" stroked="f" coordsize="21600,21600" o:gfxdata="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SeWxvQAA&#10;ANsAAAAPAAAAAAAAAAEAIAAAACIAAABkcnMvZG93bnJldi54bWxQSwECFAAUAAAACACHTuJAMy8F&#10;njsAAAA5AAAAEAAAAAAAAAABACAAAAAMAQAAZHJzL3NoYXBleG1sLnhtbFBLBQYAAAAABgAGAFsB&#10;AAC2AwAAAAA=&#10;" adj="6326">
                    <v:fill on="t" focussize="0,0"/>
                    <v:stroke on="f"/>
                    <v:imagedata o:title=""/>
                    <o:lock v:ext="edit" aspectratio="f"/>
                  </v:shape>
                  <v:shape id="图片 36" o:spid="_x0000_s1026" o:spt="75" alt="专业" type="#_x0000_t75" style="position:absolute;left:3864;top:12408;height:343;width:343;" filled="f" o:preferrelative="t" stroked="f" coordsize="21600,21600" o:gfxdata="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Irx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173990</wp:posOffset>
                </wp:positionV>
                <wp:extent cx="6640195" cy="2846705"/>
                <wp:effectExtent l="0" t="0" r="0" b="0"/>
                <wp:wrapNone/>
                <wp:docPr id="4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195" cy="284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val="en-US" w:eastAsia="zh-CN"/>
                              </w:rPr>
                              <w:t>linux系统基本操作及日常维护管理，常见的基本服务搭建（nfs，http，samba，dns等）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eastAsia="zh-CN"/>
                              </w:rPr>
                              <w:t>熟悉常用的shell脚本编写，通过脚本实现各种系统的任务执行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eastAsia="zh-CN"/>
                              </w:rPr>
                              <w:t xml:space="preserve"> 熟悉sed、awk、grep等基本工具的使用，配合脚本达到自动化的效果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熟悉nginx的配置与调优，以及tomcat、apache等常用服务的配置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熟悉Mysql数据库的部署，主从同步，备份恢复及优化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熟悉Redis，Mongodb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, Memcached非关系型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缓存数据库的搭建和基本使用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熟悉LVS，Keepalived，HAproxy等相关应用软件的部署维护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熟悉Zabbix主流开源监控软件配置，自定义监控项目、配置邮件告警、测试告警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熟悉iptables防火墙的设置，维护服务器的安全及稳定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熟悉SVN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版本控制服务的搭建与使用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了解KVM虚拟化，Openstack，Docker容器等相关技术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2E3436"/>
                                <w:szCs w:val="21"/>
                              </w:rPr>
                              <w:t>了解ceph集群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00000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1" w:after="0" w:afterAutospacing="0" w:line="240" w:lineRule="auto"/>
                              <w:ind w:left="0" w:right="0"/>
                              <w:jc w:val="both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7.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的备份与恢复方法，能够设计数据库备份</w:t>
                            </w: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恢复方案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1" w:after="0" w:afterAutospacing="0" w:line="240" w:lineRule="auto"/>
                              <w:ind w:left="0" w:right="0"/>
                              <w:jc w:val="both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8.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掌握</w:t>
                            </w: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 xml:space="preserve">的基本概念和运维命令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1" w:after="0" w:afterAutospacing="0" w:line="240" w:lineRule="auto"/>
                              <w:ind w:left="0" w:right="0"/>
                              <w:jc w:val="both"/>
                              <w:rPr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9.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jinkens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gitlab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RabbitMQ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hint="default" w:ascii="Calibri" w:hAnsi="Calibri" w:cs="Calibri"/>
                                <w:color w:val="00000A"/>
                                <w:sz w:val="20"/>
                                <w:szCs w:val="20"/>
                                <w:lang w:val="en-US"/>
                              </w:rPr>
                              <w:t>linux</w:t>
                            </w:r>
                            <w:r>
                              <w:rPr>
                                <w:color w:val="00000A"/>
                                <w:sz w:val="20"/>
                                <w:szCs w:val="20"/>
                                <w:lang w:eastAsia="zh-CN"/>
                              </w:rPr>
                              <w:t>下的服务的搭建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 w:val="0"/>
                              <w:wordWrap/>
                              <w:overflowPunct w:val="0"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Chars="0" w:right="0" w:rightChars="0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 w:val="0"/>
                              <w:wordWrap/>
                              <w:overflowPunct w:val="0"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Chars="0" w:right="0" w:rightChars="0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 w:val="0"/>
                              <w:wordWrap/>
                              <w:overflowPunct w:val="0"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="0" w:leftChars="0" w:right="0" w:rightChars="0" w:firstLine="0" w:firstLineChars="0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5.75pt;margin-top:13.7pt;height:224.15pt;width:522.85pt;z-index:251671552;mso-width-relative:page;mso-height-relative:page;" filled="f" stroked="f" coordsize="21600,21600" o:gfxdata="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799H7NcAAAALAQAADwAAAAAAAAABACAA&#10;AAAiAAAAZHJzL2Rvd25yZXYueG1sUEsBAhQAFAAAAAgAh07iQDnP7xycAQAADA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熟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练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val="en-US" w:eastAsia="zh-CN"/>
                        </w:rPr>
                        <w:t>linux系统基本操作及日常维护管理，常见的基本服务搭建（nfs，http，samba，dns等）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eastAsia="zh-CN"/>
                        </w:rPr>
                        <w:t>熟悉常用的shell脚本编写，通过脚本实现各种系统的任务执行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eastAsia="zh-CN"/>
                        </w:rPr>
                        <w:t xml:space="preserve"> 熟悉sed、awk、grep等基本工具的使用，配合脚本达到自动化的效果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熟悉nginx的配置与调优，以及tomcat、apache等常用服务的配置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熟悉Mysql数据库的部署，主从同步，备份恢复及优化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熟悉Redis，Mongodb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, Memcached非关系型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缓存数据库的搭建和基本使用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熟悉LVS，Keepalived，HAproxy等相关应用软件的部署维护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熟悉Zabbix主流开源监控软件配置，自定义监控项目、配置邮件告警、测试告警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熟悉iptables防火墙的设置，维护服务器的安全及稳定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熟悉SVN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版本控制服务的搭建与使用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了解KVM虚拟化，Openstack，Docker容器等相关技术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2E3436"/>
                          <w:szCs w:val="21"/>
                        </w:rPr>
                        <w:t>了解ceph集群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00000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1" w:after="0" w:afterAutospacing="0" w:line="240" w:lineRule="auto"/>
                        <w:ind w:left="0" w:right="0"/>
                        <w:jc w:val="both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7.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熟悉</w:t>
                      </w: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oracle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的备份与恢复方法，能够设计数据库备份</w:t>
                      </w: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恢复方案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1" w:after="0" w:afterAutospacing="0" w:line="240" w:lineRule="auto"/>
                        <w:ind w:left="0" w:right="0"/>
                        <w:jc w:val="both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8.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掌握</w:t>
                      </w: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docker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 xml:space="preserve">的基本概念和运维命令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1" w:after="0" w:afterAutospacing="0" w:line="240" w:lineRule="auto"/>
                        <w:ind w:left="0" w:right="0"/>
                        <w:jc w:val="both"/>
                        <w:rPr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9.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熟悉</w:t>
                      </w: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jinkens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gitlab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RabbitMQ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等</w:t>
                      </w:r>
                      <w:r>
                        <w:rPr>
                          <w:rFonts w:hint="default" w:ascii="Calibri" w:hAnsi="Calibri" w:cs="Calibri"/>
                          <w:color w:val="00000A"/>
                          <w:sz w:val="20"/>
                          <w:szCs w:val="20"/>
                          <w:lang w:val="en-US"/>
                        </w:rPr>
                        <w:t>linux</w:t>
                      </w:r>
                      <w:r>
                        <w:rPr>
                          <w:color w:val="00000A"/>
                          <w:sz w:val="20"/>
                          <w:szCs w:val="20"/>
                          <w:lang w:eastAsia="zh-CN"/>
                        </w:rPr>
                        <w:t>下的服务的搭建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 w:val="0"/>
                        <w:wordWrap/>
                        <w:overflowPunct w:val="0"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Chars="0" w:right="0" w:rightChars="0"/>
                        <w:contextualSpacing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 w:val="0"/>
                        <w:wordWrap/>
                        <w:overflowPunct w:val="0"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Chars="0" w:right="0" w:rightChars="0"/>
                        <w:contextualSpacing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 w:val="0"/>
                        <w:wordWrap/>
                        <w:overflowPunct w:val="0"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="0" w:leftChars="0" w:right="0" w:rightChars="0" w:firstLine="0" w:firstLineChars="0"/>
                        <w:contextualSpacing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3175</wp:posOffset>
                </wp:positionV>
                <wp:extent cx="6681470" cy="344170"/>
                <wp:effectExtent l="0" t="0" r="5080" b="17780"/>
                <wp:wrapNone/>
                <wp:docPr id="33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1470" cy="344170"/>
                          <a:chOff x="3838" y="5289"/>
                          <a:chExt cx="10522" cy="542"/>
                        </a:xfrm>
                      </wpg:grpSpPr>
                      <wps:wsp>
                        <wps:cNvPr id="28" name="直线 40"/>
                        <wps:cNvCnPr/>
                        <wps:spPr>
                          <a:xfrm>
                            <a:off x="4410" y="5800"/>
                            <a:ext cx="9950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矩形 41"/>
                        <wps:cNvSpPr/>
                        <wps:spPr>
                          <a:xfrm>
                            <a:off x="4297" y="5289"/>
                            <a:ext cx="1905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2" name="组合 42"/>
                        <wpg:cNvGrpSpPr/>
                        <wpg:grpSpPr>
                          <a:xfrm>
                            <a:off x="3838" y="5383"/>
                            <a:ext cx="420" cy="427"/>
                            <a:chOff x="3838" y="5383"/>
                            <a:chExt cx="420" cy="427"/>
                          </a:xfrm>
                        </wpg:grpSpPr>
                        <wps:wsp>
                          <wps:cNvPr id="30" name="自选图形 43"/>
                          <wps:cNvSpPr/>
                          <wps:spPr>
                            <a:xfrm>
                              <a:off x="3838" y="5390"/>
                              <a:ext cx="420" cy="42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59595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1" name="图片 44" descr="工作经历 (1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0" y="5383"/>
                              <a:ext cx="399" cy="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4.25pt;margin-top:0.25pt;height:27.1pt;width:526.1pt;z-index:251669504;mso-width-relative:page;mso-height-relative:page;" coordorigin="3838,5289" coordsize="10522,542" o:gfxdata="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">
                <o:lock v:ext="edit" aspectratio="f"/>
                <v:line id="直线 40" o:spid="_x0000_s1026" o:spt="20" style="position:absolute;left:4410;top:5800;height:1;width:9950;" filled="f" stroked="t" coordsize="21600,21600" o:gfxdata="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hQ6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95959" joinstyle="round"/>
                  <v:imagedata o:title=""/>
                  <o:lock v:ext="edit" aspectratio="f"/>
                </v:line>
                <v:rect id="矩形 41" o:spid="_x0000_s1026" o:spt="1" style="position:absolute;left:4297;top:5289;height:542;width:1905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rect>
                <v:group id="组合 42" o:spid="_x0000_s1026" o:spt="203" style="position:absolute;left:3838;top:5383;height:427;width:420;" coordorigin="3838,5383" coordsize="420,42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43" o:spid="_x0000_s1026" o:spt="10" type="#_x0000_t10" style="position:absolute;left:3838;top:5390;height:420;width:420;" fillcolor="#595959" filled="t" stroked="f" coordsize="21600,21600" o:gfxdata="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Ktde8AAAA&#10;2wAAAA8AAAAAAAAAAQAgAAAAIgAAAGRycy9kb3ducmV2LnhtbFBLAQIUABQAAAAIAIdO4kAzLwWe&#10;OwAAADkAAAAQAAAAAAAAAAEAIAAAAAsBAABkcnMvc2hhcGV4bWwueG1sUEsFBgAAAAAGAAYAWwEA&#10;ALUDAAAAAA==&#10;" adj="6326">
                    <v:fill on="t" focussize="0,0"/>
                    <v:stroke on="f"/>
                    <v:imagedata o:title=""/>
                    <o:lock v:ext="edit" aspectratio="f"/>
                  </v:shape>
                  <v:shape id="图片 44" o:spid="_x0000_s1026" o:spt="75" alt="工作经历 (1)" type="#_x0000_t75" style="position:absolute;left:3850;top:5383;height:399;width:399;" filled="f" o:preferrelative="t" stroked="f" coordsize="21600,21600" o:gfxdata="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IHr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635</wp:posOffset>
                </wp:positionV>
                <wp:extent cx="6012180" cy="3471545"/>
                <wp:effectExtent l="0" t="0" r="0" b="0"/>
                <wp:wrapNone/>
                <wp:docPr id="7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9925" y="8342630"/>
                          <a:ext cx="6012180" cy="347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 一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8.12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                   深圳追越科技有限公司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运营工程师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工作职责: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在中国移动，工单异常查询，根据客户提供的异常信息在数据库查出原因。并及时反馈给相关同事处理。给客户提供有效的解决方案。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 xml:space="preserve">.8一2018.7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深圳普联技术有限公司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运维工程师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负责网站、数据库和应用系统的运维管理工作；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 检查并监控系统的日常运行情况，处理突发事件；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 负责系统和网络相关的辅助支持工作；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 负责公司软件的测试和部署；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保证公司系统及业务平台的安全，为其稳定的运行提供技术支持；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实验室内抗原（载脂蛋白APOA1、APOB，补体因子C3C4，免疫球蛋白IgM、IgG、IgA等）的生产以及十二天（BS380全自动生化分析仪）稳定性加速实验的检验；SDS凝胶电泳；Excel表格数据整理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55pt;margin-top:0.05pt;height:273.35pt;width:473.4pt;z-index:251790336;mso-width-relative:page;mso-height-relative:page;" filled="f" stroked="f" coordsize="21600,21600" o:gfxdata="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2Whi+0wAAAAkBAAAPAAAAAAAA&#10;AAEAIAAAACIAAABkcnMvZG93bnJldi54bWxQSwECFAAUAAAACACHTuJArSH4gKUBAAAXAwAADgAA&#10;AAAAAAABACAAAAAi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 一 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8.12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                   深圳追越科技有限公司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运营工程师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工作职责: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在中国移动，工单异常查询，根据客户提供的异常信息在数据库查出原因。并及时反馈给相关同事处理。给客户提供有效的解决方案。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 xml:space="preserve">.8一2018.7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深圳普联技术有限公司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运维工程师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负责网站、数据库和应用系统的运维管理工作；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 检查并监控系统的日常运行情况，处理突发事件；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 负责系统和网络相关的辅助支持工作；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 负责公司软件的测试和部署；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保证公司系统及业务平台的安全，为其稳定的运行提供技术支持；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实验室内抗原（载脂蛋白APOA1、APOB，补体因子C3C4，免疫球蛋白IgM、IgG、IgA等）的生产以及十二天（BS380全自动生化分析仪）稳定性加速实验的检验；SDS凝胶电泳；Excel表格数据整理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988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8504555</wp:posOffset>
                </wp:positionV>
                <wp:extent cx="6681470" cy="344170"/>
                <wp:effectExtent l="0" t="0" r="5080" b="17780"/>
                <wp:wrapNone/>
                <wp:docPr id="2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750" y="5989955"/>
                          <a:ext cx="6681470" cy="344170"/>
                          <a:chOff x="3838" y="14511"/>
                          <a:chExt cx="10522" cy="542"/>
                        </a:xfrm>
                      </wpg:grpSpPr>
                      <wps:wsp>
                        <wps:cNvPr id="40" name="直线 25"/>
                        <wps:cNvCnPr/>
                        <wps:spPr>
                          <a:xfrm>
                            <a:off x="4410" y="15022"/>
                            <a:ext cx="9950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矩形 26"/>
                        <wps:cNvSpPr/>
                        <wps:spPr>
                          <a:xfrm>
                            <a:off x="4297" y="14511"/>
                            <a:ext cx="1905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2" name="组合 27"/>
                        <wpg:cNvGrpSpPr/>
                        <wpg:grpSpPr>
                          <a:xfrm>
                            <a:off x="3838" y="14612"/>
                            <a:ext cx="420" cy="420"/>
                            <a:chOff x="3838" y="14612"/>
                            <a:chExt cx="420" cy="420"/>
                          </a:xfrm>
                        </wpg:grpSpPr>
                        <wps:wsp>
                          <wps:cNvPr id="43" name="自选图形 28"/>
                          <wps:cNvSpPr/>
                          <wps:spPr>
                            <a:xfrm>
                              <a:off x="3838" y="14612"/>
                              <a:ext cx="420" cy="42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59595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8" name="图片 29" descr="自我介绍_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78" y="14633"/>
                              <a:ext cx="343" cy="3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26.75pt;margin-top:669.65pt;height:27.1pt;width:526.1pt;z-index:252403712;mso-width-relative:page;mso-height-relative:page;" coordorigin="3838,14511" coordsize="10522,542" o:gfxdata="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">
                <o:lock v:ext="edit" aspectratio="f"/>
                <v:line id="直线 25" o:spid="_x0000_s1026" o:spt="20" style="position:absolute;left:4410;top:15022;height:1;width:9950;" filled="f" stroked="t" coordsize="21600,21600" o:gfxdata="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Qbl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595959" joinstyle="round"/>
                  <v:imagedata o:title=""/>
                  <o:lock v:ext="edit" aspectratio="f"/>
                </v:line>
                <v:rect id="矩形 26" o:spid="_x0000_s1026" o:spt="1" style="position:absolute;left:4297;top:14511;height:542;width:1905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group id="组合 27" o:spid="_x0000_s1026" o:spt="203" style="position:absolute;left:3838;top:14612;height:420;width:420;" coordorigin="3838,14612" coordsize="420,42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自选图形 28" o:spid="_x0000_s1026" o:spt="10" type="#_x0000_t10" style="position:absolute;left:3838;top:14612;height:420;width:420;" fillcolor="#595959" filled="t" stroked="f" coordsize="21600,21600" o:gfxdata="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ljdvQAA&#10;ANsAAAAPAAAAAAAAAAEAIAAAACIAAABkcnMvZG93bnJldi54bWxQSwECFAAUAAAACACHTuJAMy8F&#10;njsAAAA5AAAAEAAAAAAAAAABACAAAAAMAQAAZHJzL3NoYXBleG1sLnhtbFBLBQYAAAAABgAGAFsB&#10;AAC2AwAAAAA=&#10;" adj="6326">
                    <v:fill on="t" focussize="0,0"/>
                    <v:stroke on="f"/>
                    <v:imagedata o:title=""/>
                    <o:lock v:ext="edit" aspectratio="f"/>
                  </v:shape>
                  <v:shape id="图片 29" o:spid="_x0000_s1026" o:spt="75" alt="自我介绍_line" type="#_x0000_t75" style="position:absolute;left:3878;top:14633;height:343;width:343;" filled="f" o:preferrelative="t" stroked="f" coordsize="21600,21600" o:gfxdata="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tG6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8952230</wp:posOffset>
                </wp:positionV>
                <wp:extent cx="6012180" cy="1647825"/>
                <wp:effectExtent l="0" t="0" r="0" b="0"/>
                <wp:wrapNone/>
                <wp:docPr id="4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6150" y="6398895"/>
                          <a:ext cx="6012180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为人诚恳踏实，学习能力强，容易接受新事物。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有很好的适应能力，工作冷静沉着，遇到突发事件能冷静的解决问题，善于思考，钻研问题、解析总结出问题。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喜欢撰写自己的博客，把自己所遇到的问题总结出来，及解决方案记录在自己的博客，方便同行相互学习共同进步。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工作认真负责，能吃苦耐劳，有良好团队合作精神，能很好地与各部门人员共同完成任务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52pt;margin-top:704.9pt;height:129.75pt;width:473.4pt;z-index:252665856;mso-width-relative:page;mso-height-relative:page;" filled="f" stroked="f" coordsize="21600,21600" o:gfxdata="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Ot6vvXAAAADgEAAA8A&#10;AAAAAAAAAQAgAAAAIgAAAGRycy9kb3ducmV2LnhtbFBLAQIUABQAAAAIAIdO4kDBkzUTpgEAABc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为人诚恳踏实，学习能力强，容易接受新事物。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有很好的适应能力，工作冷静沉着，遇到突发事件能冷静的解决问题，善于思考，钻研问题、解析总结出问题。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 xml:space="preserve"> 喜欢撰写自己的博客，把自己所遇到的问题总结出来，及解决方案记录在自己的博客，方便同行相互学习共同进步。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hint="default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工作认真负责，能吃苦耐劳，有良好团队合作精神，能很好地与各部门人员共同完成任务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1089660</wp:posOffset>
                </wp:positionV>
                <wp:extent cx="6012180" cy="7442200"/>
                <wp:effectExtent l="0" t="0" r="0" b="0"/>
                <wp:wrapNone/>
                <wp:docPr id="47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9925" y="9533255"/>
                          <a:ext cx="6012180" cy="744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项目一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： 搭建及维护监控平台zabbix                   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项目介绍： 监控所有服务器的应用与性能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1、一台服务器做Zabbix服务端，web服务器做Zabbix代理端。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126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、规划服务器文件系统，安装操作系统。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3、在服务端创建zabbix用户，mysql数据库授权，把zabbix数据恢复到数据库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4、进入网页安装zabbix登录。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5、在所有服务器配置zabbix代理端，修改配置文件。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6、配置sendEmail使用命令行发送邮件，测试邮件功能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84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7、在服务端配置zabbix监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网络状态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负责工作：负责监控服务器状态，维护处理等相关工作。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项目二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布署高可用 Web 负载均衡集群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项目环境: CentOS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、Dell PowerEdge R730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项目描述: 为公司官网搭建集群平台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项目实施: 由于公司业务的扩展与增长,官网访问压力日益增大,需要搭建高可用、负载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均衡的 Web 集群。 整个服务架构采用动静分离的方式布署。前端 2 台 LVS 服务器通过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Keepalived 实现高可用;中间 2 台 Web 服务器,实现负载均衡;后端存储采用 2 台 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数据库,实现主从结构,从服务器主要起热备的作用。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项目三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：为新增加的部门提供网络布线、配置各部门、机房和服务器网络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公司名称:深圳普联二期工程办公区                 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项目介绍：有 8个部门,1 个经理办公室,1 个服务器机房,共 8 台服务器分别使用 2 个网段。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 设备需求：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路由器、三层交换机、服务器、网线、电脑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技术需求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DHCP  : 自动给计算机分配 IP 地址,防止地址冲突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ACL    : 访问控制协议,限制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部门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对外网访问的限制，公司要求只能内部访问。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VLAN  : 每个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部门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划分出不同的 vlan,分割广播域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，防止广播风暴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eastAsia="zh-CN"/>
                              </w:rPr>
                              <w:t>TRUNK : 使不同 vlan 通过共享链路与其他交换机中相同的 vlan 通信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52.75pt;margin-top:85.8pt;height:586pt;width:473.4pt;z-index:251801600;mso-width-relative:page;mso-height-relative:page;" filled="f" stroked="f" coordsize="21600,21600" o:gfxdata="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NncCvYAAAADQEAAA8A&#10;AAAAAAAAAQAgAAAAIgAAAGRycy9kb3ducmV2LnhtbFBLAQIUABQAAAAIAIdO4kCg62Q5pQEAABc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项目一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： 搭建及维护监控平台zabbix                   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项目介绍： 监控所有服务器的应用与性能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1、一台服务器做Zabbix服务端，web服务器做Zabbix代理端。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126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、规划服务器文件系统，安装操作系统。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3、在服务端创建zabbix用户，mysql数据库授权，把zabbix数据恢复到数据库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4、进入网页安装zabbix登录。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5、在所有服务器配置zabbix代理端，修改配置文件。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6、配置sendEmail使用命令行发送邮件，测试邮件功能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84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7、在服务端配置zabbix监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网络状态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负责工作：负责监控服务器状态，维护处理等相关工作。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项目二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布署高可用 Web 负载均衡集群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项目环境: CentOS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、Dell PowerEdge R730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项目描述: 为公司官网搭建集群平台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项目实施: 由于公司业务的扩展与增长,官网访问压力日益增大,需要搭建高可用、负载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均衡的 Web 集群。 整个服务架构采用动静分离的方式布署。前端 2 台 LVS 服务器通过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Keepalived 实现高可用;中间 2 台 Web 服务器,实现负载均衡;后端存储采用 2 台 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数据库,实现主从结构,从服务器主要起热备的作用。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项目三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：为新增加的部门提供网络布线、配置各部门、机房和服务器网络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公司名称:深圳普联二期工程办公区                 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项目介绍：有 8个部门,1 个经理办公室,1 个服务器机房,共 8 台服务器分别使用 2 个网段。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 设备需求：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路由器、三层交换机、服务器、网线、电脑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>●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F3F3F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技术需求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DHCP  : 自动给计算机分配 IP 地址,防止地址冲突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ACL    : 访问控制协议,限制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部门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对外网访问的限制，公司要求只能内部访问。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VLAN  : 每个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部门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划分出不同的 vlan,分割广播域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，防止广播风暴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eastAsia="zh-CN"/>
                        </w:rPr>
                        <w:t>TRUNK : 使不同 vlan 通过共享链路与其他交换机中相同的 vlan 通信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557530</wp:posOffset>
                </wp:positionV>
                <wp:extent cx="6681470" cy="344170"/>
                <wp:effectExtent l="0" t="0" r="5080" b="17780"/>
                <wp:wrapNone/>
                <wp:docPr id="66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5450" y="7981315"/>
                          <a:ext cx="6681470" cy="344170"/>
                          <a:chOff x="3838" y="5289"/>
                          <a:chExt cx="10522" cy="542"/>
                        </a:xfrm>
                      </wpg:grpSpPr>
                      <wps:wsp>
                        <wps:cNvPr id="67" name="直线 40"/>
                        <wps:cNvCnPr/>
                        <wps:spPr>
                          <a:xfrm>
                            <a:off x="4410" y="5800"/>
                            <a:ext cx="9950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9595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矩形 41"/>
                        <wps:cNvSpPr/>
                        <wps:spPr>
                          <a:xfrm>
                            <a:off x="4297" y="5289"/>
                            <a:ext cx="1905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8"/>
                                  <w:szCs w:val="28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9" name="组合 42"/>
                        <wpg:cNvGrpSpPr/>
                        <wpg:grpSpPr>
                          <a:xfrm>
                            <a:off x="3838" y="5383"/>
                            <a:ext cx="420" cy="427"/>
                            <a:chOff x="3838" y="5383"/>
                            <a:chExt cx="420" cy="427"/>
                          </a:xfrm>
                        </wpg:grpSpPr>
                        <wps:wsp>
                          <wps:cNvPr id="70" name="自选图形 43"/>
                          <wps:cNvSpPr/>
                          <wps:spPr>
                            <a:xfrm>
                              <a:off x="3838" y="5390"/>
                              <a:ext cx="420" cy="420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59595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71" name="图片 44" descr="工作经历 (1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0" y="5383"/>
                              <a:ext cx="399" cy="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29pt;margin-top:43.9pt;height:27.1pt;width:526.1pt;z-index:251766784;mso-width-relative:page;mso-height-relative:page;" coordorigin="3838,5289" coordsize="10522,542" o:gfxdata="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">
                <o:lock v:ext="edit" aspectratio="f"/>
                <v:line id="直线 40" o:spid="_x0000_s1026" o:spt="20" style="position:absolute;left:4410;top:5800;height:1;width:9950;" filled="f" stroked="t" coordsize="21600,21600" o:gfxdata="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19W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" joinstyle="round"/>
                  <v:imagedata o:title=""/>
                  <o:lock v:ext="edit" aspectratio="f"/>
                </v:line>
                <v:rect id="矩形 41" o:spid="_x0000_s1026" o:spt="1" style="position:absolute;left:4297;top:5289;height:542;width:1905;" filled="f" stroked="f" coordsize="21600,21600" o:gfxdata="UEsDBAoAAAAAAIdO4kAAAAAAAAAAAAAAAAAEAAAAZHJzL1BLAwQUAAAACACHTuJAtk/ba7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Y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/b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85858"/>
                            <w:sz w:val="28"/>
                            <w:szCs w:val="28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rect>
                <v:group id="组合 42" o:spid="_x0000_s1026" o:spt="203" style="position:absolute;left:3838;top:5383;height:427;width:420;" coordorigin="3838,5383" coordsize="420,427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自选图形 43" o:spid="_x0000_s1026" o:spt="10" type="#_x0000_t10" style="position:absolute;left:3838;top:5390;height:420;width:420;" fillcolor="#595959" filled="t" stroked="f" coordsize="21600,21600" o:gfxdata="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gDBe8AAAA&#10;2wAAAA8AAAAAAAAAAQAgAAAAIgAAAGRycy9kb3ducmV2LnhtbFBLAQIUABQAAAAIAIdO4kAzLwWe&#10;OwAAADkAAAAQAAAAAAAAAAEAIAAAAAsBAABkcnMvc2hhcGV4bWwueG1sUEsFBgAAAAAGAAYAWwEA&#10;ALUDAAAAAA==&#10;" adj="6326">
                    <v:fill on="t" focussize="0,0"/>
                    <v:stroke on="f"/>
                    <v:imagedata o:title=""/>
                    <o:lock v:ext="edit" aspectratio="f"/>
                  </v:shape>
                  <v:shape id="图片 44" o:spid="_x0000_s1026" o:spt="75" alt="工作经历 (1)" type="#_x0000_t75" style="position:absolute;left:3850;top:5383;height:399;width:399;" filled="f" o:preferrelative="t" stroked="f" coordsize="21600,21600" o:gfxdata="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i+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880824">
    <w:nsid w:val="5BAA32F8"/>
    <w:multiLevelType w:val="singleLevel"/>
    <w:tmpl w:val="5BAA32F8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78808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B572D"/>
    <w:rsid w:val="01834017"/>
    <w:rsid w:val="04160CB4"/>
    <w:rsid w:val="0B96088C"/>
    <w:rsid w:val="0C137505"/>
    <w:rsid w:val="11A66886"/>
    <w:rsid w:val="182A7B6C"/>
    <w:rsid w:val="18A26B96"/>
    <w:rsid w:val="1A4A064C"/>
    <w:rsid w:val="1EBE3686"/>
    <w:rsid w:val="1FFA5878"/>
    <w:rsid w:val="26ED0879"/>
    <w:rsid w:val="27AA349F"/>
    <w:rsid w:val="27F71C03"/>
    <w:rsid w:val="28F54575"/>
    <w:rsid w:val="2AAA55F3"/>
    <w:rsid w:val="2D01440D"/>
    <w:rsid w:val="2E6F72C2"/>
    <w:rsid w:val="2E770646"/>
    <w:rsid w:val="2FFD0C01"/>
    <w:rsid w:val="2FFFEB96"/>
    <w:rsid w:val="308F2A8D"/>
    <w:rsid w:val="31FD2A62"/>
    <w:rsid w:val="33FF84BF"/>
    <w:rsid w:val="352A58C3"/>
    <w:rsid w:val="376825E8"/>
    <w:rsid w:val="39EB7A90"/>
    <w:rsid w:val="3A2F1A9C"/>
    <w:rsid w:val="3FB4B99F"/>
    <w:rsid w:val="3FDF262F"/>
    <w:rsid w:val="3FDFB5A5"/>
    <w:rsid w:val="3FF7E204"/>
    <w:rsid w:val="40503CEA"/>
    <w:rsid w:val="415C1E62"/>
    <w:rsid w:val="472439BF"/>
    <w:rsid w:val="49FF3555"/>
    <w:rsid w:val="4A3F0292"/>
    <w:rsid w:val="4AF34591"/>
    <w:rsid w:val="4E9BC6A8"/>
    <w:rsid w:val="4F7D734A"/>
    <w:rsid w:val="53E83831"/>
    <w:rsid w:val="54941E85"/>
    <w:rsid w:val="55F36D31"/>
    <w:rsid w:val="56DA3FAE"/>
    <w:rsid w:val="5BB02E33"/>
    <w:rsid w:val="5BEB572D"/>
    <w:rsid w:val="5BEC1A5C"/>
    <w:rsid w:val="5D9C2593"/>
    <w:rsid w:val="5EED4EAC"/>
    <w:rsid w:val="5F7F5EE6"/>
    <w:rsid w:val="5FBB785B"/>
    <w:rsid w:val="5FF3EFBD"/>
    <w:rsid w:val="677F5519"/>
    <w:rsid w:val="6ACC88C7"/>
    <w:rsid w:val="6BD53312"/>
    <w:rsid w:val="6BFF53D1"/>
    <w:rsid w:val="70092B2E"/>
    <w:rsid w:val="71697A56"/>
    <w:rsid w:val="721963C3"/>
    <w:rsid w:val="725848D2"/>
    <w:rsid w:val="7277012C"/>
    <w:rsid w:val="733B9BB3"/>
    <w:rsid w:val="73FD91CB"/>
    <w:rsid w:val="74E54BEE"/>
    <w:rsid w:val="75F6CD33"/>
    <w:rsid w:val="772CAF27"/>
    <w:rsid w:val="779D4BB6"/>
    <w:rsid w:val="77FB4081"/>
    <w:rsid w:val="77FC5C17"/>
    <w:rsid w:val="77FF7F1A"/>
    <w:rsid w:val="79C63ED6"/>
    <w:rsid w:val="7B882DEF"/>
    <w:rsid w:val="7B9D2C30"/>
    <w:rsid w:val="7BE2557A"/>
    <w:rsid w:val="7BE97210"/>
    <w:rsid w:val="7CDB1CEF"/>
    <w:rsid w:val="7DA8466A"/>
    <w:rsid w:val="7DB747D5"/>
    <w:rsid w:val="7DDD3264"/>
    <w:rsid w:val="7FFC000E"/>
    <w:rsid w:val="8EA37307"/>
    <w:rsid w:val="A53B19EC"/>
    <w:rsid w:val="A7FE44A9"/>
    <w:rsid w:val="B39D0B4A"/>
    <w:rsid w:val="B5BDE323"/>
    <w:rsid w:val="B5BF3CE7"/>
    <w:rsid w:val="BBAE69E1"/>
    <w:rsid w:val="BFF98D2F"/>
    <w:rsid w:val="CDEFCA8B"/>
    <w:rsid w:val="D07F3FAC"/>
    <w:rsid w:val="D0FE17A2"/>
    <w:rsid w:val="D62198C6"/>
    <w:rsid w:val="D6EF5BBE"/>
    <w:rsid w:val="DCD7BD45"/>
    <w:rsid w:val="DECFF9C2"/>
    <w:rsid w:val="DF776C74"/>
    <w:rsid w:val="DF99DE2A"/>
    <w:rsid w:val="DFECB698"/>
    <w:rsid w:val="DFF6DF90"/>
    <w:rsid w:val="DFFD081A"/>
    <w:rsid w:val="DFFDD70C"/>
    <w:rsid w:val="E7C71619"/>
    <w:rsid w:val="ED6E0A2D"/>
    <w:rsid w:val="EEFE4870"/>
    <w:rsid w:val="EFB92129"/>
    <w:rsid w:val="EFFF0FFD"/>
    <w:rsid w:val="F36DFB41"/>
    <w:rsid w:val="F3EAAE95"/>
    <w:rsid w:val="F4EFD392"/>
    <w:rsid w:val="F6FF3797"/>
    <w:rsid w:val="F7F83B21"/>
    <w:rsid w:val="F8FB5F43"/>
    <w:rsid w:val="FD616E86"/>
    <w:rsid w:val="FDD6B8D3"/>
    <w:rsid w:val="FDF97562"/>
    <w:rsid w:val="FDFF04F8"/>
    <w:rsid w:val="FDFF2401"/>
    <w:rsid w:val="FDFFF319"/>
    <w:rsid w:val="FED16B08"/>
    <w:rsid w:val="FEFA2992"/>
    <w:rsid w:val="FEFF5BD5"/>
    <w:rsid w:val="FF5FF2FE"/>
    <w:rsid w:val="FF737097"/>
    <w:rsid w:val="FF7FD73D"/>
    <w:rsid w:val="FFDFC2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cjk"/>
    <w:basedOn w:val="1"/>
    <w:qFormat/>
    <w:uiPriority w:val="0"/>
    <w:pPr>
      <w:jc w:val="left"/>
    </w:pPr>
    <w:rPr>
      <w:kern w:val="0"/>
      <w:sz w:val="20"/>
      <w:szCs w:val="20"/>
      <w:lang w:val="en-US" w:eastAsia="zh-CN" w:bidi="ar"/>
    </w:rPr>
  </w:style>
  <w:style w:type="paragraph" w:customStyle="1" w:styleId="7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root/C:\root\C:\Users\Administrator\AppData\Roaming\kingsoft\office6\templates\download\&#40664;&#35748;\&#12304;&#36890;&#29992;&#31616;&#21382;&#12305;&#40657;&#30333;&#28784;&#20010;&#24615;&#31616;&#21382;&#36890;&#29992;&#27169;&#26495;45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【通用简历】黑白灰个性简历通用模板456.docx</Template>
  <Pages>2</Pages>
  <Words>0</Words>
  <Characters>0</Characters>
  <Lines>0</Lines>
  <Paragraphs>0</Paragraphs>
  <TotalTime>0</TotalTime>
  <ScaleCrop>false</ScaleCrop>
  <LinksUpToDate>false</LinksUpToDate>
  <CharactersWithSpaces>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2017-10-25T03:04:00Z</dcterms:created>
  <dc:creator>www.89jl.com</dc:creator>
  <cp:lastModifiedBy>root</cp:lastModifiedBy>
  <dcterms:modified xsi:type="dcterms:W3CDTF">2019-05-07T11:09:28Z</dcterms:modified>
  <dc:title>www.89jl.com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